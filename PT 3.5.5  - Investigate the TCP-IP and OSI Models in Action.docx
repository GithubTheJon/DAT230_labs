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744E7" w14:textId="4A33BD70" w:rsidR="004D36D7" w:rsidRPr="00FD4A68" w:rsidRDefault="00000000"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from the Misc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77777777" w:rsidR="00F112EB" w:rsidRDefault="00F112EB" w:rsidP="00F112EB">
      <w:pPr>
        <w:pStyle w:val="BodyTextL50"/>
        <w:spacing w:before="0"/>
      </w:pPr>
      <w:r>
        <w:t>Look at the Web Client web browser page. Did anything change?</w:t>
      </w:r>
    </w:p>
    <w:p w14:paraId="2D384387" w14:textId="7B359933" w:rsidR="001E69BC" w:rsidRPr="001E69BC" w:rsidRDefault="001E69BC" w:rsidP="00F112EB">
      <w:pPr>
        <w:pStyle w:val="BodyTextL50"/>
        <w:spacing w:before="0"/>
        <w:rPr>
          <w:color w:val="FF0000"/>
          <w:u w:val="single"/>
        </w:rPr>
      </w:pPr>
      <w:r>
        <w:rPr>
          <w:color w:val="FF0000"/>
          <w:u w:val="single"/>
        </w:rPr>
        <w:t>The website loaded “</w:t>
      </w:r>
      <w:r w:rsidRPr="001E69BC">
        <w:rPr>
          <w:color w:val="FF0000"/>
          <w:u w:val="single"/>
        </w:rPr>
        <w:t>You have successfully accessed the home page for Web Server.</w:t>
      </w:r>
      <w:r>
        <w:rPr>
          <w:color w:val="FF0000"/>
          <w:u w:val="single"/>
        </w:rPr>
        <w:t>”</w:t>
      </w:r>
    </w:p>
    <w:p w14:paraId="4F5BEE58" w14:textId="77777777" w:rsidR="00F112EB" w:rsidRDefault="00F112EB" w:rsidP="00F112EB">
      <w:pPr>
        <w:pStyle w:val="AnswerLineL50"/>
      </w:pPr>
      <w:r>
        <w:t>Type your answers here.</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11BD8B17"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p>
    <w:p w14:paraId="2D8673FA" w14:textId="6B3085FE" w:rsidR="001E69BC" w:rsidRDefault="001E69BC" w:rsidP="00AE4BCA">
      <w:pPr>
        <w:pStyle w:val="BodyTextL50"/>
        <w:spacing w:before="0"/>
        <w:rPr>
          <w:color w:val="FF0000"/>
          <w:u w:val="single"/>
        </w:rPr>
      </w:pPr>
      <w:r>
        <w:rPr>
          <w:color w:val="FF0000"/>
          <w:u w:val="single"/>
        </w:rPr>
        <w:t>HTTP</w:t>
      </w:r>
    </w:p>
    <w:p w14:paraId="484B736D" w14:textId="491E6145" w:rsidR="001E69BC" w:rsidRPr="001E69BC" w:rsidRDefault="001E69BC" w:rsidP="00AE4BCA">
      <w:pPr>
        <w:pStyle w:val="BodyTextL50"/>
        <w:spacing w:before="0"/>
        <w:rPr>
          <w:color w:val="FF0000"/>
          <w:u w:val="single"/>
        </w:rPr>
      </w:pPr>
      <w:r w:rsidRPr="001E69BC">
        <w:rPr>
          <w:color w:val="FF0000"/>
          <w:u w:val="single"/>
        </w:rPr>
        <w:t>Sent segment information: the sequence number 1, the ACK number 1, and the data length 102.</w:t>
      </w:r>
    </w:p>
    <w:p w14:paraId="519E6AD5" w14:textId="77777777" w:rsidR="00F112EB" w:rsidRPr="00A06F24" w:rsidRDefault="00F112EB" w:rsidP="00F112EB">
      <w:pPr>
        <w:pStyle w:val="AnswerLineL50"/>
      </w:pPr>
      <w:r>
        <w:t>Type your answers here.</w:t>
      </w:r>
    </w:p>
    <w:p w14:paraId="63B8C41E" w14:textId="6623E7FD" w:rsidR="00E673EF" w:rsidRDefault="00F112EB" w:rsidP="00E673EF">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0C0FE295" w14:textId="027307D1" w:rsidR="001E69BC" w:rsidRPr="001E69BC" w:rsidRDefault="001E69BC" w:rsidP="001E69BC">
      <w:pPr>
        <w:pStyle w:val="AnswerLineL50"/>
        <w:ind w:left="0" w:firstLine="720"/>
        <w:rPr>
          <w:b w:val="0"/>
          <w:bCs/>
          <w:i w:val="0"/>
          <w:iCs/>
          <w:color w:val="FF0000"/>
          <w:u w:val="single"/>
        </w:rPr>
      </w:pPr>
      <w:r w:rsidRPr="001E69BC">
        <w:rPr>
          <w:b w:val="0"/>
          <w:bCs/>
          <w:i w:val="0"/>
          <w:iCs/>
          <w:color w:val="FF0000"/>
          <w:u w:val="single"/>
        </w:rPr>
        <w:t>80</w:t>
      </w:r>
    </w:p>
    <w:p w14:paraId="4248913C" w14:textId="643CD04C" w:rsidR="00E673EF" w:rsidRDefault="00E673EF" w:rsidP="001E69BC">
      <w:pPr>
        <w:pStyle w:val="AnswerLineL50"/>
        <w:ind w:left="0" w:firstLine="720"/>
      </w:pPr>
      <w:r>
        <w:t>Type your answers here.</w:t>
      </w:r>
    </w:p>
    <w:p w14:paraId="2A049A16" w14:textId="5D9571F0" w:rsidR="00E673EF" w:rsidRDefault="00F112EB" w:rsidP="00E673EF">
      <w:pPr>
        <w:pStyle w:val="BodyTextL50"/>
        <w:spacing w:before="0"/>
      </w:pPr>
      <w:r>
        <w:t xml:space="preserve">What is the </w:t>
      </w:r>
      <w:r w:rsidRPr="00765E58">
        <w:rPr>
          <w:b/>
        </w:rPr>
        <w:t>D</w:t>
      </w:r>
      <w:r w:rsidR="007E2994">
        <w:rPr>
          <w:b/>
        </w:rPr>
        <w:t>e</w:t>
      </w:r>
      <w:r w:rsidRPr="00765E58">
        <w:rPr>
          <w:b/>
        </w:rPr>
        <w:t xml:space="preserve">st.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16E5D37B" w14:textId="7647BA6F" w:rsidR="001E69BC" w:rsidRPr="001E69BC" w:rsidRDefault="001E69BC" w:rsidP="00E673EF">
      <w:pPr>
        <w:pStyle w:val="BodyTextL50"/>
        <w:spacing w:before="0"/>
        <w:rPr>
          <w:color w:val="FF0000"/>
          <w:u w:val="single"/>
        </w:rPr>
      </w:pPr>
      <w:r w:rsidRPr="001E69BC">
        <w:rPr>
          <w:color w:val="FF0000"/>
          <w:u w:val="single"/>
        </w:rPr>
        <w:t>192.168.1.254</w:t>
      </w:r>
    </w:p>
    <w:p w14:paraId="0D980434" w14:textId="77777777" w:rsidR="00E673EF" w:rsidRDefault="00E673EF" w:rsidP="00716317">
      <w:pPr>
        <w:pStyle w:val="AnswerLineL50"/>
      </w:pPr>
      <w:r>
        <w:t>Type your answers here.</w:t>
      </w:r>
    </w:p>
    <w:p w14:paraId="53C7F7B5" w14:textId="51852771"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734C1418" w14:textId="3F19D5B3" w:rsidR="001E69BC" w:rsidRPr="001E69BC" w:rsidRDefault="00942DBB" w:rsidP="00065C83">
      <w:pPr>
        <w:pStyle w:val="BodyTextL50"/>
        <w:spacing w:before="0"/>
        <w:rPr>
          <w:color w:val="FF0000"/>
          <w:u w:val="single"/>
        </w:rPr>
      </w:pPr>
      <w:r>
        <w:rPr>
          <w:color w:val="FF0000"/>
          <w:u w:val="single"/>
        </w:rPr>
        <w:t>source address</w:t>
      </w:r>
      <w:r w:rsidR="001E69BC">
        <w:rPr>
          <w:color w:val="FF0000"/>
          <w:u w:val="single"/>
        </w:rPr>
        <w:t xml:space="preserve"> 0060.47CA.4DEE </w:t>
      </w:r>
      <w:r>
        <w:rPr>
          <w:color w:val="FF0000"/>
          <w:u w:val="single"/>
        </w:rPr>
        <w:tab/>
      </w:r>
      <w:r w:rsidR="001E69BC">
        <w:rPr>
          <w:color w:val="FF0000"/>
          <w:u w:val="single"/>
        </w:rPr>
        <w:t>&gt;&gt;</w:t>
      </w:r>
      <w:r>
        <w:rPr>
          <w:color w:val="FF0000"/>
          <w:u w:val="single"/>
        </w:rPr>
        <w:tab/>
        <w:t xml:space="preserve">Destination </w:t>
      </w:r>
      <w:proofErr w:type="gramStart"/>
      <w:r>
        <w:rPr>
          <w:color w:val="FF0000"/>
          <w:u w:val="single"/>
        </w:rPr>
        <w:t>address</w:t>
      </w:r>
      <w:proofErr w:type="gramEnd"/>
      <w:r w:rsidR="001E69BC">
        <w:rPr>
          <w:color w:val="FF0000"/>
          <w:u w:val="single"/>
        </w:rPr>
        <w:t xml:space="preserve"> 0001.96A9.401D</w:t>
      </w:r>
    </w:p>
    <w:p w14:paraId="3976C394" w14:textId="77777777" w:rsidR="00065C83" w:rsidRDefault="00065C83" w:rsidP="00065C83">
      <w:pPr>
        <w:pStyle w:val="AnswerLineL50"/>
      </w:pPr>
      <w:r>
        <w:t>Type your answers here.</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0453479C"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 xml:space="preserve">Outbound PDU </w:t>
      </w:r>
      <w:r>
        <w:rPr>
          <w:b/>
        </w:rPr>
        <w:lastRenderedPageBreak/>
        <w:t>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w:t>
      </w:r>
      <w:r w:rsidR="00F61A58">
        <w:t>Questions</w:t>
      </w:r>
      <w:proofErr w:type="spellEnd"/>
      <w:proofErr w:type="gramEnd"/>
      <w:r w:rsidR="00F61A58">
        <w:t>:</w:t>
      </w:r>
    </w:p>
    <w:p w14:paraId="565449FB" w14:textId="77777777"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 xml:space="preserve">tab? </w:t>
      </w:r>
      <w:proofErr w:type="gramStart"/>
      <w:r>
        <w:t>With which</w:t>
      </w:r>
      <w:proofErr w:type="gramEnd"/>
      <w:r>
        <w:t xml:space="preserve"> layer is it associated?</w:t>
      </w:r>
    </w:p>
    <w:p w14:paraId="14D3D953" w14:textId="292D06E4" w:rsidR="003305B7" w:rsidRPr="003305B7" w:rsidRDefault="003305B7" w:rsidP="003305B7">
      <w:pPr>
        <w:pStyle w:val="BodyTextL50"/>
        <w:spacing w:before="0"/>
        <w:rPr>
          <w:color w:val="FF0000"/>
          <w:u w:val="single"/>
        </w:rPr>
      </w:pPr>
      <w:r w:rsidRPr="003305B7">
        <w:rPr>
          <w:color w:val="FF0000"/>
          <w:u w:val="single"/>
        </w:rPr>
        <w:t>SRC IP and DST IP</w:t>
      </w:r>
      <w:r w:rsidRPr="003305B7">
        <w:rPr>
          <w:color w:val="FF0000"/>
          <w:u w:val="single"/>
        </w:rPr>
        <w:tab/>
        <w:t xml:space="preserve">associated with </w:t>
      </w:r>
      <w:r>
        <w:rPr>
          <w:color w:val="FF0000"/>
          <w:u w:val="single"/>
        </w:rPr>
        <w:tab/>
        <w:t>L</w:t>
      </w:r>
      <w:r w:rsidRPr="003305B7">
        <w:rPr>
          <w:color w:val="FF0000"/>
          <w:u w:val="single"/>
        </w:rPr>
        <w:t>ayer 3</w:t>
      </w:r>
    </w:p>
    <w:p w14:paraId="7AA6FE7E" w14:textId="77777777" w:rsidR="00F61A58" w:rsidRDefault="00F61A58" w:rsidP="00F61A58">
      <w:pPr>
        <w:pStyle w:val="AnswerLineL50"/>
      </w:pPr>
      <w:r>
        <w:t>Type your answers here.</w:t>
      </w:r>
    </w:p>
    <w:p w14:paraId="488E820D" w14:textId="77777777" w:rsidR="00F61A58" w:rsidRDefault="00F112EB" w:rsidP="00F112EB">
      <w:pPr>
        <w:pStyle w:val="BodyTextL50"/>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1E200E5B" w14:textId="69B026EC" w:rsidR="00F61A58" w:rsidRDefault="003305B7" w:rsidP="00F61A58">
      <w:pPr>
        <w:pStyle w:val="AnswerLineL50"/>
      </w:pPr>
      <w:r>
        <w:rPr>
          <w:b w:val="0"/>
          <w:bCs/>
          <w:i w:val="0"/>
          <w:iCs/>
          <w:color w:val="FF0000"/>
          <w:u w:val="single"/>
        </w:rPr>
        <w:t>SRC port and DST port</w:t>
      </w:r>
      <w:r>
        <w:rPr>
          <w:b w:val="0"/>
          <w:bCs/>
          <w:i w:val="0"/>
          <w:iCs/>
          <w:color w:val="FF0000"/>
          <w:u w:val="single"/>
        </w:rPr>
        <w:tab/>
      </w:r>
      <w:r>
        <w:rPr>
          <w:b w:val="0"/>
          <w:bCs/>
          <w:i w:val="0"/>
          <w:iCs/>
          <w:color w:val="FF0000"/>
          <w:u w:val="single"/>
        </w:rPr>
        <w:tab/>
      </w:r>
      <w:r>
        <w:rPr>
          <w:b w:val="0"/>
          <w:bCs/>
          <w:i w:val="0"/>
          <w:iCs/>
          <w:color w:val="FF0000"/>
          <w:u w:val="single"/>
        </w:rPr>
        <w:tab/>
      </w:r>
      <w:r w:rsidRPr="003305B7">
        <w:rPr>
          <w:b w:val="0"/>
          <w:bCs/>
          <w:i w:val="0"/>
          <w:iCs/>
          <w:color w:val="FF0000"/>
          <w:u w:val="single"/>
        </w:rPr>
        <w:t>Layer 4</w:t>
      </w:r>
      <w:r w:rsidR="00F61A58">
        <w:t>your answers here.</w:t>
      </w:r>
    </w:p>
    <w:p w14:paraId="24B19096" w14:textId="77777777" w:rsidR="003305B7" w:rsidRPr="003305B7" w:rsidRDefault="003305B7" w:rsidP="003305B7">
      <w:pPr>
        <w:pStyle w:val="BodyTextL50"/>
      </w:pPr>
    </w:p>
    <w:p w14:paraId="23DD0891" w14:textId="47B6DA11"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78AC2AEB" w14:textId="1DF59C74" w:rsidR="00B5258D" w:rsidRPr="00B5258D" w:rsidRDefault="00B5258D" w:rsidP="00F112EB">
      <w:pPr>
        <w:pStyle w:val="BodyTextL50"/>
        <w:rPr>
          <w:color w:val="FF0000"/>
          <w:u w:val="single"/>
        </w:rPr>
      </w:pPr>
      <w:hyperlink r:id="rId8" w:history="1">
        <w:r w:rsidRPr="0099649E">
          <w:rPr>
            <w:rStyle w:val="Hyperlink"/>
          </w:rPr>
          <w:t>www.osi.local</w:t>
        </w:r>
      </w:hyperlink>
      <w:r>
        <w:rPr>
          <w:color w:val="FF0000"/>
          <w:u w:val="single"/>
        </w:rPr>
        <w:tab/>
      </w:r>
      <w:r>
        <w:rPr>
          <w:color w:val="FF0000"/>
          <w:u w:val="single"/>
        </w:rPr>
        <w:tab/>
      </w:r>
      <w:r>
        <w:rPr>
          <w:color w:val="FF0000"/>
          <w:u w:val="single"/>
        </w:rPr>
        <w:tab/>
      </w:r>
      <w:r>
        <w:rPr>
          <w:color w:val="FF0000"/>
          <w:u w:val="single"/>
        </w:rPr>
        <w:tab/>
        <w:t>Layer 7</w:t>
      </w:r>
    </w:p>
    <w:p w14:paraId="719E717F" w14:textId="77777777" w:rsidR="00F61A58" w:rsidRDefault="00F61A58" w:rsidP="00F61A58">
      <w:pPr>
        <w:pStyle w:val="AnswerLineL50"/>
      </w:pPr>
      <w:r>
        <w:t>Type your answers here.</w:t>
      </w:r>
    </w:p>
    <w:p w14:paraId="2C3EC489" w14:textId="0CFBE6BD" w:rsidR="00B5258D" w:rsidRPr="00B17740" w:rsidRDefault="00F112EB" w:rsidP="00B5258D">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77777777"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71EA679F" w14:textId="1ED3245B" w:rsidR="00B5258D" w:rsidRPr="00B5258D" w:rsidRDefault="00737796" w:rsidP="00B5258D">
      <w:pPr>
        <w:pStyle w:val="SubStepAlpha"/>
        <w:numPr>
          <w:ilvl w:val="0"/>
          <w:numId w:val="0"/>
        </w:numPr>
        <w:ind w:left="720"/>
        <w:rPr>
          <w:color w:val="FF0000"/>
          <w:u w:val="single"/>
        </w:rPr>
      </w:pPr>
      <w:r>
        <w:rPr>
          <w:color w:val="FF0000"/>
          <w:u w:val="single"/>
        </w:rPr>
        <w:t>The direction is reversed</w:t>
      </w:r>
    </w:p>
    <w:p w14:paraId="5F673F50" w14:textId="14C1D490"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2D6EC41B" w:rsidR="00F112EB" w:rsidRPr="00737796" w:rsidRDefault="00F112EB" w:rsidP="00025812">
      <w:pPr>
        <w:pStyle w:val="BodyTextL50"/>
        <w:spacing w:before="0"/>
        <w:rPr>
          <w:color w:val="FF0000"/>
          <w:u w:val="single"/>
          <w:shd w:val="clear" w:color="auto" w:fill="BFBFBF"/>
        </w:rPr>
      </w:pPr>
      <w:r>
        <w:t>How many tabs are dis</w:t>
      </w:r>
      <w:r w:rsidR="00025812">
        <w:t>played with this event? Explain.</w:t>
      </w:r>
      <w:r w:rsidR="00737796">
        <w:tab/>
      </w:r>
      <w:r w:rsidR="00737796">
        <w:rPr>
          <w:color w:val="FF0000"/>
          <w:u w:val="single"/>
        </w:rPr>
        <w:t>2 tabs, because it’s the last event and closing the connection</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77777777" w:rsidR="004039CE" w:rsidRDefault="00F112EB" w:rsidP="004039CE">
      <w:pPr>
        <w:pStyle w:val="BodyTextL50"/>
        <w:spacing w:before="0"/>
      </w:pPr>
      <w:r>
        <w:t>What additional Event Types are displayed?</w:t>
      </w:r>
    </w:p>
    <w:p w14:paraId="677A0665" w14:textId="18AB6DFA" w:rsidR="00737796" w:rsidRPr="00737796" w:rsidRDefault="00737796" w:rsidP="00737796">
      <w:pPr>
        <w:pStyle w:val="BodyTextL50"/>
        <w:spacing w:before="0"/>
        <w:ind w:left="0"/>
        <w:rPr>
          <w:color w:val="FF0000"/>
          <w:u w:val="single"/>
        </w:rPr>
      </w:pPr>
      <w:r>
        <w:tab/>
      </w:r>
      <w:r>
        <w:rPr>
          <w:color w:val="FF0000"/>
          <w:u w:val="single"/>
        </w:rPr>
        <w:t xml:space="preserve">DNS and TCP </w:t>
      </w:r>
    </w:p>
    <w:p w14:paraId="16737A2D" w14:textId="1E664456" w:rsidR="004039CE" w:rsidRDefault="004039CE" w:rsidP="000C1D7F">
      <w:pPr>
        <w:pStyle w:val="AnswerLineL50"/>
        <w:spacing w:before="600" w:after="600"/>
      </w:pPr>
      <w:r>
        <w:t xml:space="preserve">Type your answers </w:t>
      </w:r>
      <w:proofErr w:type="gramStart"/>
      <w:r>
        <w:t>her</w:t>
      </w:r>
      <w:proofErr w:type="gramEnd"/>
    </w:p>
    <w:p w14:paraId="3D06F895" w14:textId="72C9D92B" w:rsidR="00F112EB" w:rsidRDefault="00F112EB" w:rsidP="00F112EB">
      <w:pPr>
        <w:pStyle w:val="BodyTextL50"/>
      </w:pPr>
      <w:r>
        <w:lastRenderedPageBreak/>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t>Question:</w:t>
      </w:r>
    </w:p>
    <w:p w14:paraId="4A4DFEAE" w14:textId="17ED4ABF"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2D302976" w14:textId="56B1AA80" w:rsidR="004039CE" w:rsidRDefault="00737796" w:rsidP="004039CE">
      <w:pPr>
        <w:pStyle w:val="AnswerLineL50"/>
      </w:pPr>
      <w:r>
        <w:rPr>
          <w:b w:val="0"/>
          <w:bCs/>
          <w:i w:val="0"/>
          <w:iCs/>
          <w:color w:val="FF0000"/>
          <w:u w:val="single"/>
        </w:rPr>
        <w:t xml:space="preserve">(Variable Length): </w:t>
      </w:r>
      <w:hyperlink r:id="rId9" w:history="1">
        <w:r w:rsidRPr="0099649E">
          <w:rPr>
            <w:rStyle w:val="Hyperlink"/>
            <w:b w:val="0"/>
            <w:bCs/>
            <w:i w:val="0"/>
            <w:iCs/>
          </w:rPr>
          <w:t>www.osi.local</w:t>
        </w:r>
      </w:hyperlink>
      <w:r w:rsidR="004039CE">
        <w:t>Type your answers here.</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4E2A0F70" w:rsidR="00F112EB" w:rsidRDefault="004A672C" w:rsidP="004039CE">
      <w:pPr>
        <w:pStyle w:val="BodyTextL50"/>
        <w:spacing w:before="0"/>
      </w:pPr>
      <w:r>
        <w:t>At which device was the PDU captured</w:t>
      </w:r>
      <w:r w:rsidR="00F112EB">
        <w:t>?</w:t>
      </w:r>
    </w:p>
    <w:p w14:paraId="652D5003" w14:textId="3675B4A6" w:rsidR="004039CE" w:rsidRPr="00A970CF" w:rsidRDefault="00A970CF" w:rsidP="006F3C05">
      <w:pPr>
        <w:pStyle w:val="AnswerLineL50"/>
        <w:ind w:left="0" w:firstLine="720"/>
        <w:rPr>
          <w:b w:val="0"/>
          <w:bCs/>
          <w:i w:val="0"/>
          <w:iCs/>
          <w:color w:val="FF0000"/>
          <w:u w:val="single"/>
        </w:rPr>
      </w:pPr>
      <w:r w:rsidRPr="00A970CF">
        <w:rPr>
          <w:b w:val="0"/>
          <w:bCs/>
          <w:i w:val="0"/>
          <w:iCs/>
          <w:color w:val="FF0000"/>
          <w:u w:val="single"/>
        </w:rPr>
        <w:t>Web client</w:t>
      </w:r>
    </w:p>
    <w:p w14:paraId="024EEA52" w14:textId="77777777"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287FF17B" w14:textId="77777777" w:rsidR="004039CE" w:rsidRDefault="004039CE" w:rsidP="004039CE">
      <w:pPr>
        <w:pStyle w:val="AnswerLineL50"/>
      </w:pPr>
      <w:r>
        <w:t>Type your answers here.</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77777777"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0A8D4E6D" w14:textId="77777777" w:rsidR="004039CE" w:rsidRPr="009B40F4" w:rsidRDefault="004039CE" w:rsidP="004039CE">
      <w:pPr>
        <w:pStyle w:val="AnswerLineL50"/>
        <w:rPr>
          <w:shd w:val="clear" w:color="auto" w:fill="BFBFBF"/>
        </w:rPr>
      </w:pPr>
      <w:r>
        <w:t>Type your answers here.</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77777777" w:rsidR="004039CE" w:rsidRDefault="00F112EB" w:rsidP="004039CE">
      <w:pPr>
        <w:pStyle w:val="BodyTextL50"/>
        <w:spacing w:before="0"/>
      </w:pPr>
      <w:r>
        <w:t>What is the purpose of this event, based on the information provided in the last item in the list (should be item 4)?</w:t>
      </w:r>
    </w:p>
    <w:p w14:paraId="309927A0" w14:textId="77777777" w:rsidR="004039CE" w:rsidRPr="004039CE" w:rsidRDefault="004039CE" w:rsidP="004039CE">
      <w:pPr>
        <w:pStyle w:val="AnswerLineL50"/>
      </w:pPr>
      <w:r w:rsidRPr="004039CE">
        <w:t>Type your answers here.</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637079F" w14:textId="77777777" w:rsidR="004039CE" w:rsidRDefault="004039CE" w:rsidP="004039CE">
      <w:pPr>
        <w:pStyle w:val="AnswerLineL25"/>
      </w:pPr>
      <w:r>
        <w:t>Type your answers here.</w:t>
      </w:r>
    </w:p>
    <w:p w14:paraId="42B826CD" w14:textId="77777777" w:rsidR="004039CE" w:rsidRDefault="00F112EB" w:rsidP="00F112EB">
      <w:pPr>
        <w:pStyle w:val="BodyTextL25"/>
      </w:pPr>
      <w:r>
        <w:t xml:space="preserve">What port is the </w:t>
      </w:r>
      <w:r>
        <w:rPr>
          <w:b/>
        </w:rPr>
        <w:t>Web Server</w:t>
      </w:r>
      <w:r>
        <w:t xml:space="preserve"> listening on for a DNS request?</w:t>
      </w:r>
    </w:p>
    <w:p w14:paraId="2DB5518D" w14:textId="77777777" w:rsidR="004039CE" w:rsidRDefault="004039CE" w:rsidP="004039CE">
      <w:pPr>
        <w:pStyle w:val="AnswerLineL25"/>
      </w:pPr>
      <w:r>
        <w:t>Type your answers here.</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940B0" w14:textId="77777777" w:rsidR="00E8408A" w:rsidRDefault="00E8408A" w:rsidP="00710659">
      <w:pPr>
        <w:spacing w:after="0" w:line="240" w:lineRule="auto"/>
      </w:pPr>
      <w:r>
        <w:separator/>
      </w:r>
    </w:p>
    <w:p w14:paraId="74F34792" w14:textId="77777777" w:rsidR="00E8408A" w:rsidRDefault="00E8408A"/>
  </w:endnote>
  <w:endnote w:type="continuationSeparator" w:id="0">
    <w:p w14:paraId="0C16F261" w14:textId="77777777" w:rsidR="00E8408A" w:rsidRDefault="00E8408A" w:rsidP="00710659">
      <w:pPr>
        <w:spacing w:after="0" w:line="240" w:lineRule="auto"/>
      </w:pPr>
      <w:r>
        <w:continuationSeparator/>
      </w:r>
    </w:p>
    <w:p w14:paraId="675D2CA2" w14:textId="77777777" w:rsidR="00E8408A" w:rsidRDefault="00E84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FCE83" w14:textId="2B8BB34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t xml:space="preserve"> - </w:t>
    </w:r>
    <w:r>
      <w:fldChar w:fldCharType="begin"/>
    </w:r>
    <w:r>
      <w:instrText xml:space="preserve"> SAVEDATE  \@ "yyyy"  \* MERGEFORMAT </w:instrText>
    </w:r>
    <w:r>
      <w:fldChar w:fldCharType="separate"/>
    </w:r>
    <w:r w:rsidR="006F3C05">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23B78" w14:textId="6AF2A95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F3C05">
      <w:rPr>
        <w:noProof/>
      </w:rPr>
      <w:t>2025</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5B0CE" w14:textId="77777777" w:rsidR="00E8408A" w:rsidRDefault="00E8408A" w:rsidP="00710659">
      <w:pPr>
        <w:spacing w:after="0" w:line="240" w:lineRule="auto"/>
      </w:pPr>
      <w:r>
        <w:separator/>
      </w:r>
    </w:p>
    <w:p w14:paraId="665C9A70" w14:textId="77777777" w:rsidR="00E8408A" w:rsidRDefault="00E8408A"/>
  </w:footnote>
  <w:footnote w:type="continuationSeparator" w:id="0">
    <w:p w14:paraId="7EED1E7A" w14:textId="77777777" w:rsidR="00E8408A" w:rsidRDefault="00E8408A" w:rsidP="00710659">
      <w:pPr>
        <w:spacing w:after="0" w:line="240" w:lineRule="auto"/>
      </w:pPr>
      <w:r>
        <w:continuationSeparator/>
      </w:r>
    </w:p>
    <w:p w14:paraId="69B72874" w14:textId="77777777" w:rsidR="00E8408A" w:rsidRDefault="00E840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55522408">
    <w:abstractNumId w:val="7"/>
  </w:num>
  <w:num w:numId="2" w16cid:durableId="33779360">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44887107">
    <w:abstractNumId w:val="3"/>
  </w:num>
  <w:num w:numId="4" w16cid:durableId="1594511743">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85059731">
    <w:abstractNumId w:val="5"/>
  </w:num>
  <w:num w:numId="6" w16cid:durableId="783114935">
    <w:abstractNumId w:val="1"/>
  </w:num>
  <w:num w:numId="7" w16cid:durableId="1346131738">
    <w:abstractNumId w:val="2"/>
  </w:num>
  <w:num w:numId="8" w16cid:durableId="1623729401">
    <w:abstractNumId w:val="6"/>
    <w:lvlOverride w:ilvl="0">
      <w:lvl w:ilvl="0">
        <w:start w:val="1"/>
        <w:numFmt w:val="decimal"/>
        <w:lvlText w:val="Part %1:"/>
        <w:lvlJc w:val="left"/>
        <w:pPr>
          <w:tabs>
            <w:tab w:val="num" w:pos="1152"/>
          </w:tabs>
          <w:ind w:left="1152" w:hanging="792"/>
        </w:pPr>
        <w:rPr>
          <w:rFonts w:hint="default"/>
        </w:rPr>
      </w:lvl>
    </w:lvlOverride>
  </w:num>
  <w:num w:numId="9" w16cid:durableId="1027560725">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813668231">
    <w:abstractNumId w:val="4"/>
  </w:num>
  <w:num w:numId="11" w16cid:durableId="88409936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9BC"/>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B0FB3"/>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05B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990"/>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278"/>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18F"/>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3C05"/>
    <w:rsid w:val="006F6D4F"/>
    <w:rsid w:val="00705472"/>
    <w:rsid w:val="00705FEC"/>
    <w:rsid w:val="00710659"/>
    <w:rsid w:val="0071147A"/>
    <w:rsid w:val="0071185D"/>
    <w:rsid w:val="00716317"/>
    <w:rsid w:val="00721E01"/>
    <w:rsid w:val="007222AD"/>
    <w:rsid w:val="007267CF"/>
    <w:rsid w:val="00731F3F"/>
    <w:rsid w:val="00733BAB"/>
    <w:rsid w:val="0073604C"/>
    <w:rsid w:val="00737796"/>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2DBB"/>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0CF"/>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258D"/>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54DC"/>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26F0"/>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408A"/>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 w:type="character" w:styleId="Hyperlink">
    <w:name w:val="Hyperlink"/>
    <w:basedOn w:val="DefaultParagraphFont"/>
    <w:unhideWhenUsed/>
    <w:rsid w:val="00B5258D"/>
    <w:rPr>
      <w:color w:val="0000FF" w:themeColor="hyperlink"/>
      <w:u w:val="single"/>
    </w:rPr>
  </w:style>
  <w:style w:type="character" w:styleId="UnresolvedMention">
    <w:name w:val="Unresolved Mention"/>
    <w:basedOn w:val="DefaultParagraphFont"/>
    <w:uiPriority w:val="99"/>
    <w:semiHidden/>
    <w:unhideWhenUsed/>
    <w:rsid w:val="00B52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si.loca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si.loca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020D33"/>
    <w:rsid w:val="003C5990"/>
    <w:rsid w:val="004B2AF9"/>
    <w:rsid w:val="005A15A9"/>
    <w:rsid w:val="005B1919"/>
    <w:rsid w:val="009802DD"/>
    <w:rsid w:val="009D0143"/>
    <w:rsid w:val="00CE5A9C"/>
    <w:rsid w:val="00D0229F"/>
    <w:rsid w:val="00D546A4"/>
    <w:rsid w:val="00E226F0"/>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74</TotalTime>
  <Pages>4</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lol sivert</cp:lastModifiedBy>
  <cp:revision>7</cp:revision>
  <cp:lastPrinted>2019-11-25T21:37:00Z</cp:lastPrinted>
  <dcterms:created xsi:type="dcterms:W3CDTF">2019-11-25T21:35:00Z</dcterms:created>
  <dcterms:modified xsi:type="dcterms:W3CDTF">2025-01-23T14:46:00Z</dcterms:modified>
</cp:coreProperties>
</file>