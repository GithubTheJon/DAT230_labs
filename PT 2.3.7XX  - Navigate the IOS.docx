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416C" w14:textId="77777777" w:rsidR="004D36D7" w:rsidRPr="00FD4A68" w:rsidRDefault="00000000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14:paraId="7DC6BCFF" w14:textId="77777777" w:rsidR="000178F1" w:rsidRPr="00E70096" w:rsidRDefault="000178F1" w:rsidP="000178F1">
      <w:pPr>
        <w:pStyle w:val="Heading1"/>
      </w:pPr>
      <w:r w:rsidRPr="00E70096">
        <w:t>Objectives</w:t>
      </w:r>
    </w:p>
    <w:p w14:paraId="4C4D9100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56C08B55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33AE3005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3C74F81F" w14:textId="77777777" w:rsidR="00D778DF" w:rsidRDefault="00D778DF" w:rsidP="00D452F4">
      <w:pPr>
        <w:pStyle w:val="Heading1"/>
      </w:pPr>
      <w:r w:rsidRPr="00E70096">
        <w:t>Background / Scenario</w:t>
      </w:r>
    </w:p>
    <w:p w14:paraId="6E5FA1F6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65D55F5D" w14:textId="77777777" w:rsidR="00125806" w:rsidRDefault="00125806" w:rsidP="00D452F4">
      <w:pPr>
        <w:pStyle w:val="Heading1"/>
      </w:pPr>
      <w:r>
        <w:t>Instructions</w:t>
      </w:r>
    </w:p>
    <w:p w14:paraId="45B85C82" w14:textId="77777777" w:rsidR="00103401" w:rsidRDefault="000178F1" w:rsidP="00C235A2">
      <w:pPr>
        <w:pStyle w:val="Heading2"/>
      </w:pPr>
      <w:r w:rsidRPr="000178F1">
        <w:t>Establish Basic Connections, Access the CLI, and Explore Help</w:t>
      </w:r>
    </w:p>
    <w:p w14:paraId="4CC1CC61" w14:textId="77777777" w:rsidR="00231DCA" w:rsidRDefault="000178F1" w:rsidP="000178F1">
      <w:pPr>
        <w:pStyle w:val="Heading3"/>
      </w:pPr>
      <w:r>
        <w:t>Connect PC1 to S1 using a console cable.</w:t>
      </w:r>
    </w:p>
    <w:p w14:paraId="41CA8752" w14:textId="77777777"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11B625B7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13D1978E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6AAFCD4B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7563A49D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0AAF0A3B" w14:textId="77777777" w:rsidR="00231DCA" w:rsidRDefault="00C11D97" w:rsidP="00457934">
      <w:pPr>
        <w:pStyle w:val="Heading3"/>
      </w:pPr>
      <w:r>
        <w:t>Establish a terminal session with S1.</w:t>
      </w:r>
    </w:p>
    <w:p w14:paraId="78284230" w14:textId="77777777"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14:paraId="3B801397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3B7C4DEA" w14:textId="77777777" w:rsidR="00C11D97" w:rsidRDefault="00C11D97" w:rsidP="00C11D97">
      <w:pPr>
        <w:pStyle w:val="Heading4"/>
      </w:pPr>
      <w:r>
        <w:t>Question:</w:t>
      </w:r>
    </w:p>
    <w:p w14:paraId="233F390B" w14:textId="079A3285" w:rsidR="00212552" w:rsidRDefault="00C11D97" w:rsidP="00212552">
      <w:pPr>
        <w:pStyle w:val="BodyTextL50"/>
        <w:spacing w:before="0"/>
      </w:pPr>
      <w:r w:rsidRPr="00C11D97">
        <w:t>What is t</w:t>
      </w:r>
      <w:r>
        <w:t>he setting for bits per second?</w:t>
      </w:r>
      <w:r w:rsidR="00212552">
        <w:tab/>
      </w:r>
      <w:r w:rsidR="00212552">
        <w:tab/>
      </w:r>
      <w:r w:rsidR="00212552">
        <w:rPr>
          <w:color w:val="C00000"/>
          <w:u w:val="single"/>
        </w:rPr>
        <w:t>9600</w:t>
      </w:r>
    </w:p>
    <w:p w14:paraId="03CE7880" w14:textId="77777777" w:rsidR="00C11D97" w:rsidRPr="00C11D97" w:rsidRDefault="00C11D97" w:rsidP="00C11D97">
      <w:pPr>
        <w:pStyle w:val="AnswerLineL50"/>
      </w:pPr>
      <w:r>
        <w:t>Type your answers here.</w:t>
      </w:r>
    </w:p>
    <w:p w14:paraId="22F17E8C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2590959B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36C81F7F" w14:textId="77777777" w:rsidR="00C11D97" w:rsidRDefault="00C11D97" w:rsidP="00C11D97">
      <w:pPr>
        <w:pStyle w:val="Heading4"/>
      </w:pPr>
      <w:r>
        <w:t>Question:</w:t>
      </w:r>
    </w:p>
    <w:p w14:paraId="366D09DA" w14:textId="4F0D2119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  <w:r w:rsidR="00212552">
        <w:tab/>
      </w:r>
      <w:r w:rsidR="00212552" w:rsidRPr="00212552">
        <w:rPr>
          <w:color w:val="C00000"/>
          <w:u w:val="single"/>
        </w:rPr>
        <w:t>S1&gt;</w:t>
      </w:r>
    </w:p>
    <w:p w14:paraId="101FCB50" w14:textId="77777777" w:rsidR="007248D4" w:rsidRPr="00C11D97" w:rsidRDefault="007248D4" w:rsidP="007248D4">
      <w:pPr>
        <w:pStyle w:val="AnswerLineL50"/>
      </w:pPr>
      <w:r>
        <w:t>Type your answers here.</w:t>
      </w:r>
    </w:p>
    <w:p w14:paraId="2EC76ABF" w14:textId="77777777" w:rsidR="00231DCA" w:rsidRPr="001F4F1B" w:rsidRDefault="00C11D97" w:rsidP="008402F2">
      <w:pPr>
        <w:pStyle w:val="Heading3"/>
      </w:pPr>
      <w:r>
        <w:t>Explore the IOS Help.</w:t>
      </w:r>
    </w:p>
    <w:p w14:paraId="3356DB15" w14:textId="77777777"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261F893A" w14:textId="77777777" w:rsidR="00C11D97" w:rsidRDefault="00C11D97" w:rsidP="00C11D97">
      <w:pPr>
        <w:pStyle w:val="ConfigWindow"/>
      </w:pPr>
      <w:r>
        <w:t>Open Configuration Window</w:t>
      </w:r>
    </w:p>
    <w:p w14:paraId="22E02C52" w14:textId="77777777"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0D110CC0" w14:textId="77777777" w:rsidR="00C11D97" w:rsidRDefault="00C11D97" w:rsidP="00C11D97">
      <w:pPr>
        <w:pStyle w:val="Heading4"/>
      </w:pPr>
      <w:r>
        <w:t>Question:</w:t>
      </w:r>
    </w:p>
    <w:p w14:paraId="6222D5C0" w14:textId="147175E9" w:rsidR="00C11D97" w:rsidRDefault="00C11D97" w:rsidP="001E7B3E">
      <w:pPr>
        <w:pStyle w:val="BodyTextL50"/>
        <w:spacing w:before="0"/>
      </w:pPr>
      <w:r>
        <w:t>Which command begins with the letter ‘C’?</w:t>
      </w:r>
      <w:r w:rsidR="00212552">
        <w:tab/>
      </w:r>
      <w:r w:rsidR="00212552">
        <w:rPr>
          <w:color w:val="C00000"/>
          <w:u w:val="single"/>
        </w:rPr>
        <w:t>Connect</w:t>
      </w:r>
    </w:p>
    <w:p w14:paraId="6D6F02D6" w14:textId="77777777" w:rsidR="00C11D97" w:rsidRDefault="00C11D97" w:rsidP="00C11D97">
      <w:pPr>
        <w:pStyle w:val="AnswerLineL50"/>
      </w:pPr>
      <w:r>
        <w:lastRenderedPageBreak/>
        <w:t>Type your answers here.</w:t>
      </w:r>
    </w:p>
    <w:p w14:paraId="56CCAEA5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0554E728" w14:textId="703EF953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  <w:r w:rsidR="00212552">
        <w:rPr>
          <w:b/>
        </w:rPr>
        <w:tab/>
      </w:r>
    </w:p>
    <w:p w14:paraId="25349CA2" w14:textId="77777777" w:rsidR="00324FED" w:rsidRDefault="00324FED" w:rsidP="00324FED">
      <w:pPr>
        <w:pStyle w:val="Heading4"/>
      </w:pPr>
      <w:r>
        <w:t>Question:</w:t>
      </w:r>
    </w:p>
    <w:p w14:paraId="6E69C80B" w14:textId="01CE3FBF" w:rsidR="00C11D97" w:rsidRDefault="00C11D97" w:rsidP="001E7B3E">
      <w:pPr>
        <w:pStyle w:val="BodyTextL50"/>
        <w:spacing w:before="0"/>
      </w:pPr>
      <w:r>
        <w:t>Which commands are displayed?</w:t>
      </w:r>
      <w:r w:rsidR="00212552">
        <w:tab/>
      </w:r>
      <w:r w:rsidR="00212552">
        <w:rPr>
          <w:color w:val="C00000"/>
          <w:u w:val="single"/>
        </w:rPr>
        <w:t>telnet, terminal and traceroute</w:t>
      </w:r>
    </w:p>
    <w:p w14:paraId="6B2C3BFD" w14:textId="77777777" w:rsidR="00324FED" w:rsidRDefault="00324FED" w:rsidP="00324FED">
      <w:pPr>
        <w:pStyle w:val="AnswerLineL50"/>
      </w:pPr>
      <w:r>
        <w:t>Type your answers here.</w:t>
      </w:r>
    </w:p>
    <w:p w14:paraId="1B064BA1" w14:textId="77777777"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14:paraId="5B90168F" w14:textId="77777777"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14:paraId="41BE5932" w14:textId="77777777" w:rsidR="00C11D97" w:rsidRDefault="00324FED" w:rsidP="00324FED">
      <w:pPr>
        <w:pStyle w:val="Heading4"/>
      </w:pPr>
      <w:r>
        <w:t>Question:</w:t>
      </w:r>
    </w:p>
    <w:p w14:paraId="3E70A68F" w14:textId="7F78A6C7" w:rsidR="00C11D97" w:rsidRDefault="00C11D97" w:rsidP="001E7B3E">
      <w:pPr>
        <w:pStyle w:val="BodyTextL50"/>
        <w:spacing w:before="0"/>
      </w:pPr>
      <w:r>
        <w:t>Which commands are displayed?</w:t>
      </w:r>
      <w:r w:rsidR="00212552">
        <w:tab/>
      </w:r>
      <w:r w:rsidR="00212552">
        <w:rPr>
          <w:color w:val="C00000"/>
          <w:u w:val="single"/>
        </w:rPr>
        <w:t>telnet</w:t>
      </w:r>
      <w:r w:rsidR="00212552">
        <w:rPr>
          <w:color w:val="C00000"/>
          <w:u w:val="single"/>
        </w:rPr>
        <w:t xml:space="preserve"> and</w:t>
      </w:r>
      <w:r w:rsidR="00212552">
        <w:rPr>
          <w:color w:val="C00000"/>
          <w:u w:val="single"/>
        </w:rPr>
        <w:t xml:space="preserve"> terminal</w:t>
      </w:r>
    </w:p>
    <w:p w14:paraId="02B29C29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191D8D11" w14:textId="77777777" w:rsidR="001446BD" w:rsidRDefault="001446BD" w:rsidP="00C235A2">
      <w:pPr>
        <w:pStyle w:val="Heading2"/>
      </w:pPr>
      <w:r>
        <w:t>Explore EXEC Modes</w:t>
      </w:r>
    </w:p>
    <w:p w14:paraId="1DB97330" w14:textId="77777777"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14:paraId="6E84B0C8" w14:textId="77777777"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14:paraId="737ED945" w14:textId="77777777"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14:paraId="64622C91" w14:textId="77777777"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14:paraId="2554A44C" w14:textId="77777777" w:rsidR="009B5794" w:rsidRPr="00A572DC" w:rsidRDefault="009B5794" w:rsidP="009B5794">
      <w:pPr>
        <w:pStyle w:val="Heading4"/>
      </w:pPr>
      <w:r>
        <w:t>Question:</w:t>
      </w:r>
    </w:p>
    <w:p w14:paraId="3B2FC77C" w14:textId="54F2CBE6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  <w:r w:rsidR="00212552">
        <w:tab/>
      </w:r>
      <w:r w:rsidR="00212552">
        <w:rPr>
          <w:color w:val="C00000"/>
          <w:u w:val="single"/>
        </w:rPr>
        <w:t xml:space="preserve">Turn on privileged commands </w:t>
      </w:r>
    </w:p>
    <w:p w14:paraId="3304ABA7" w14:textId="77777777"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5539E3B5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14:paraId="28E17FE1" w14:textId="77777777" w:rsidR="001446BD" w:rsidRPr="00A572DC" w:rsidRDefault="001446BD" w:rsidP="001446BD">
      <w:pPr>
        <w:pStyle w:val="Heading4"/>
      </w:pPr>
      <w:r>
        <w:t>Question:</w:t>
      </w:r>
    </w:p>
    <w:p w14:paraId="6DF3AE81" w14:textId="115DFB58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  <w:r w:rsidR="00212552">
        <w:tab/>
      </w:r>
      <w:r w:rsidR="00212552">
        <w:rPr>
          <w:color w:val="C00000"/>
          <w:u w:val="single"/>
        </w:rPr>
        <w:t>enable</w:t>
      </w:r>
    </w:p>
    <w:p w14:paraId="387A8DEA" w14:textId="77777777" w:rsidR="003D4AA7" w:rsidRDefault="003D4AA7" w:rsidP="003D4AA7">
      <w:pPr>
        <w:pStyle w:val="AnswerLineL50"/>
      </w:pPr>
      <w:r>
        <w:t>Type your answers here.</w:t>
      </w:r>
    </w:p>
    <w:p w14:paraId="50A31802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14:paraId="1BDCE1F1" w14:textId="77777777" w:rsidR="003D4AA7" w:rsidRDefault="003D4AA7" w:rsidP="003D4AA7">
      <w:pPr>
        <w:pStyle w:val="Heading4"/>
      </w:pPr>
      <w:r>
        <w:t>Question:</w:t>
      </w:r>
    </w:p>
    <w:p w14:paraId="03D48C88" w14:textId="1F8B7CE3"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  <w:r w:rsidR="00212552">
        <w:tab/>
      </w:r>
      <w:r w:rsidR="00212552">
        <w:tab/>
      </w:r>
      <w:proofErr w:type="spellStart"/>
      <w:r w:rsidR="00212552">
        <w:rPr>
          <w:color w:val="C00000"/>
          <w:u w:val="single"/>
        </w:rPr>
        <w:t>t</w:t>
      </w:r>
      <w:r w:rsidR="00212552">
        <w:rPr>
          <w:color w:val="C00000"/>
          <w:u w:val="single"/>
        </w:rPr>
        <w:t>e</w:t>
      </w:r>
      <w:proofErr w:type="spellEnd"/>
    </w:p>
    <w:p w14:paraId="0C1FF6CE" w14:textId="77777777"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14:paraId="414BF58F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1A1835AF" w14:textId="77777777" w:rsidR="003D4AA7" w:rsidRDefault="003D4AA7" w:rsidP="003D4AA7">
      <w:pPr>
        <w:pStyle w:val="Heading4"/>
      </w:pPr>
      <w:r>
        <w:t>Question:</w:t>
      </w:r>
    </w:p>
    <w:p w14:paraId="2DD04009" w14:textId="3A5A9CAB" w:rsidR="001446BD" w:rsidRDefault="003D4AA7" w:rsidP="001E7B3E">
      <w:pPr>
        <w:pStyle w:val="BodyTextL50"/>
        <w:spacing w:before="0"/>
      </w:pPr>
      <w:r>
        <w:t>How does the prompt change?</w:t>
      </w:r>
      <w:r w:rsidR="00212552">
        <w:tab/>
      </w:r>
      <w:r w:rsidR="00212552">
        <w:tab/>
      </w:r>
      <w:r w:rsidR="00212552">
        <w:rPr>
          <w:color w:val="C00000"/>
          <w:u w:val="single"/>
        </w:rPr>
        <w:t>S1#</w:t>
      </w:r>
    </w:p>
    <w:p w14:paraId="29355B5C" w14:textId="77777777" w:rsidR="003D4AA7" w:rsidRPr="00D572A8" w:rsidRDefault="003D4AA7" w:rsidP="003D4AA7">
      <w:pPr>
        <w:pStyle w:val="AnswerLineL50"/>
      </w:pPr>
      <w:r>
        <w:t>Type your answers here.</w:t>
      </w:r>
    </w:p>
    <w:p w14:paraId="7EFE93D6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077A7A86" w14:textId="77777777"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14:paraId="00BB0AE0" w14:textId="77777777"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14:paraId="229CDC96" w14:textId="77777777" w:rsidR="003D4AA7" w:rsidRDefault="003D4AA7" w:rsidP="002D0474">
      <w:pPr>
        <w:pStyle w:val="Heading4"/>
      </w:pPr>
      <w:r>
        <w:t>Question:</w:t>
      </w:r>
    </w:p>
    <w:p w14:paraId="76C73C95" w14:textId="2C857822"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  <w:r w:rsidR="00212552">
        <w:rPr>
          <w:b/>
          <w:szCs w:val="20"/>
        </w:rPr>
        <w:tab/>
      </w:r>
      <w:r w:rsidR="00212552">
        <w:rPr>
          <w:b/>
          <w:szCs w:val="20"/>
        </w:rPr>
        <w:tab/>
      </w:r>
      <w:r w:rsidR="00212552">
        <w:rPr>
          <w:color w:val="C00000"/>
          <w:u w:val="single"/>
        </w:rPr>
        <w:t>clear, clock, configure, connect and copy</w:t>
      </w:r>
    </w:p>
    <w:p w14:paraId="546C2085" w14:textId="77777777" w:rsidR="003D4AA7" w:rsidRDefault="003D4AA7" w:rsidP="003D4AA7">
      <w:pPr>
        <w:pStyle w:val="AnswerLineL50"/>
      </w:pPr>
      <w:r>
        <w:t>Type your answers here.</w:t>
      </w:r>
    </w:p>
    <w:p w14:paraId="53285E44" w14:textId="77777777" w:rsidR="003D4AA7" w:rsidRDefault="003D4AA7" w:rsidP="009B5794">
      <w:pPr>
        <w:pStyle w:val="Heading3"/>
      </w:pPr>
      <w:r>
        <w:lastRenderedPageBreak/>
        <w:t>Enter Global Configuration mode</w:t>
      </w:r>
    </w:p>
    <w:p w14:paraId="4EB52946" w14:textId="77777777"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16FD42B7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14:paraId="0CF5299F" w14:textId="77777777" w:rsidR="00B83D6C" w:rsidRPr="00EF7FE8" w:rsidRDefault="00B83D6C" w:rsidP="00B83D6C">
      <w:pPr>
        <w:pStyle w:val="Heading4"/>
      </w:pPr>
      <w:r>
        <w:t>Question:</w:t>
      </w:r>
    </w:p>
    <w:p w14:paraId="344A62A6" w14:textId="002972AE" w:rsidR="003D4AA7" w:rsidRPr="00212552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  <w:r w:rsidR="00212552">
        <w:rPr>
          <w:color w:val="C00000"/>
          <w:u w:val="single"/>
        </w:rPr>
        <w:t>Configuring from terminal, memory, or network [terminal]?</w:t>
      </w:r>
    </w:p>
    <w:p w14:paraId="24B74263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257A9FC4" w14:textId="77777777"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6C4FE6D6" w14:textId="77777777"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14:paraId="50578844" w14:textId="09C97F0C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  <w:r w:rsidR="00212552">
        <w:rPr>
          <w:sz w:val="20"/>
          <w:szCs w:val="20"/>
        </w:rPr>
        <w:t xml:space="preserve"> </w:t>
      </w:r>
      <w:r w:rsidR="00212552">
        <w:rPr>
          <w:color w:val="C00000"/>
          <w:u w:val="single"/>
        </w:rPr>
        <w:t>S1(</w:t>
      </w:r>
      <w:proofErr w:type="gramStart"/>
      <w:r w:rsidR="00212552">
        <w:rPr>
          <w:color w:val="C00000"/>
          <w:u w:val="single"/>
        </w:rPr>
        <w:t>config)#</w:t>
      </w:r>
      <w:proofErr w:type="gramEnd"/>
    </w:p>
    <w:p w14:paraId="49138187" w14:textId="77777777" w:rsidR="00B83D6C" w:rsidRDefault="00B83D6C" w:rsidP="00B83D6C">
      <w:pPr>
        <w:pStyle w:val="AnswerLineL50"/>
      </w:pPr>
      <w:r>
        <w:t>Type your answers here.</w:t>
      </w:r>
    </w:p>
    <w:p w14:paraId="0C5CF64E" w14:textId="77777777"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6561D524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753AB8DE" w14:textId="77777777" w:rsidR="003D4AA7" w:rsidRDefault="003D4AA7" w:rsidP="003D4AA7">
      <w:pPr>
        <w:pStyle w:val="CMD"/>
      </w:pPr>
      <w:r w:rsidRPr="00EF7FE8">
        <w:t>S1#</w:t>
      </w:r>
    </w:p>
    <w:p w14:paraId="68D300FA" w14:textId="77777777" w:rsidR="003D4AA7" w:rsidRDefault="003A2CB3" w:rsidP="00C235A2">
      <w:pPr>
        <w:pStyle w:val="Heading2"/>
      </w:pPr>
      <w:r>
        <w:t>Set the Clock</w:t>
      </w:r>
    </w:p>
    <w:p w14:paraId="01D9590E" w14:textId="77777777"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0A3A2696" w14:textId="77777777"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14:paraId="73E6FA52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7F1E049A" w14:textId="77777777"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14:paraId="3DA37D5C" w14:textId="71B99FC4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  <w:r w:rsidR="002A2C2C">
        <w:t xml:space="preserve"> </w:t>
      </w:r>
      <w:r w:rsidR="002A2C2C">
        <w:tab/>
      </w:r>
      <w:r w:rsidR="002A2C2C">
        <w:rPr>
          <w:color w:val="C00000"/>
          <w:u w:val="single"/>
        </w:rPr>
        <w:t>A date, year 1993</w:t>
      </w:r>
    </w:p>
    <w:p w14:paraId="440CFE2D" w14:textId="77777777" w:rsidR="00B83D6C" w:rsidRDefault="00B83D6C" w:rsidP="00224BC2">
      <w:pPr>
        <w:pStyle w:val="AnswerLineL50"/>
        <w:spacing w:before="400" w:after="400"/>
      </w:pPr>
      <w:r>
        <w:t>Type your answers here.</w:t>
      </w:r>
    </w:p>
    <w:p w14:paraId="417FD053" w14:textId="77777777"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5F67E108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2F30EACA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14:paraId="02AC1D08" w14:textId="62C3031E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  <w:r w:rsidR="002A2C2C">
        <w:rPr>
          <w:rFonts w:eastAsia="Arial" w:cs="Arial"/>
          <w:color w:val="000000"/>
          <w:sz w:val="20"/>
        </w:rPr>
        <w:tab/>
      </w:r>
      <w:r w:rsidR="002A2C2C">
        <w:rPr>
          <w:color w:val="C00000"/>
          <w:u w:val="single"/>
        </w:rPr>
        <w:t>Incomplete command</w:t>
      </w:r>
    </w:p>
    <w:p w14:paraId="1FE260A0" w14:textId="77777777" w:rsidR="00EA1447" w:rsidRDefault="00EA1447" w:rsidP="00EA1447">
      <w:pPr>
        <w:pStyle w:val="AnswerLineL50"/>
      </w:pPr>
      <w:r>
        <w:t>Type your answers here.</w:t>
      </w:r>
    </w:p>
    <w:p w14:paraId="4AA18DC1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32C7F55D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14:paraId="3C1CB8DE" w14:textId="77777777"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14:paraId="34ECEC73" w14:textId="04B21789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  <w:r w:rsidR="002A2C2C">
        <w:rPr>
          <w:rFonts w:eastAsia="Arial" w:cs="Arial"/>
          <w:color w:val="000000"/>
          <w:sz w:val="20"/>
        </w:rPr>
        <w:tab/>
      </w:r>
      <w:r w:rsidR="002A2C2C">
        <w:rPr>
          <w:color w:val="C00000"/>
          <w:u w:val="single"/>
        </w:rPr>
        <w:t>set</w:t>
      </w:r>
    </w:p>
    <w:p w14:paraId="0037BC6A" w14:textId="77777777" w:rsidR="00EA1447" w:rsidRDefault="00EA1447" w:rsidP="00EA1447">
      <w:pPr>
        <w:pStyle w:val="AnswerLineL50"/>
      </w:pPr>
      <w:r>
        <w:t>Type your answers here.</w:t>
      </w:r>
    </w:p>
    <w:p w14:paraId="7543F0AB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4A74B8DF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14:paraId="7AE528B0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4456D46F" w14:textId="32A9A560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 xml:space="preserve">nformation is </w:t>
      </w:r>
      <w:proofErr w:type="gramStart"/>
      <w:r w:rsidR="00EA1447">
        <w:rPr>
          <w:rFonts w:eastAsia="Arial" w:cs="Arial"/>
          <w:color w:val="000000"/>
          <w:sz w:val="20"/>
        </w:rPr>
        <w:t>being requested</w:t>
      </w:r>
      <w:proofErr w:type="gramEnd"/>
      <w:r w:rsidR="00EA1447">
        <w:rPr>
          <w:rFonts w:eastAsia="Arial" w:cs="Arial"/>
          <w:color w:val="000000"/>
          <w:sz w:val="20"/>
        </w:rPr>
        <w:t>?</w:t>
      </w:r>
      <w:r w:rsidR="002A2C2C">
        <w:rPr>
          <w:rFonts w:eastAsia="Arial" w:cs="Arial"/>
          <w:color w:val="000000"/>
          <w:sz w:val="20"/>
        </w:rPr>
        <w:tab/>
      </w:r>
      <w:r w:rsidR="002A2C2C">
        <w:rPr>
          <w:color w:val="C00000"/>
          <w:u w:val="single"/>
        </w:rPr>
        <w:t xml:space="preserve">Current time; </w:t>
      </w:r>
      <w:proofErr w:type="spellStart"/>
      <w:r w:rsidR="002A2C2C">
        <w:rPr>
          <w:color w:val="C00000"/>
          <w:u w:val="single"/>
        </w:rPr>
        <w:t>hh:</w:t>
      </w:r>
      <w:proofErr w:type="gramStart"/>
      <w:r w:rsidR="002A2C2C">
        <w:rPr>
          <w:color w:val="C00000"/>
          <w:u w:val="single"/>
        </w:rPr>
        <w:t>mm:ss</w:t>
      </w:r>
      <w:proofErr w:type="spellEnd"/>
      <w:proofErr w:type="gramEnd"/>
    </w:p>
    <w:p w14:paraId="522080C3" w14:textId="77777777" w:rsidR="00EA1447" w:rsidRDefault="00EA1447" w:rsidP="00EA1447">
      <w:pPr>
        <w:pStyle w:val="AnswerLineL50"/>
      </w:pPr>
      <w:r>
        <w:t>Type your answers here.</w:t>
      </w:r>
    </w:p>
    <w:p w14:paraId="43F89BE5" w14:textId="00CF7DAD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  <w:r w:rsidR="002A2C2C">
        <w:rPr>
          <w:rFonts w:eastAsia="Arial" w:cs="Arial"/>
          <w:color w:val="000000"/>
          <w:sz w:val="20"/>
        </w:rPr>
        <w:tab/>
      </w:r>
      <w:r w:rsidR="002A2C2C">
        <w:rPr>
          <w:rFonts w:eastAsia="Arial" w:cs="Arial"/>
          <w:color w:val="000000"/>
          <w:sz w:val="20"/>
        </w:rPr>
        <w:tab/>
      </w:r>
      <w:r w:rsidR="002A2C2C">
        <w:rPr>
          <w:color w:val="C00000"/>
          <w:u w:val="single"/>
        </w:rPr>
        <w:t>Incomplete command</w:t>
      </w:r>
    </w:p>
    <w:p w14:paraId="33817EFA" w14:textId="77777777" w:rsidR="00EA1447" w:rsidRDefault="00EA1447" w:rsidP="00EA1447">
      <w:pPr>
        <w:pStyle w:val="AnswerLineL50"/>
      </w:pPr>
      <w:r>
        <w:t>Type your answers here.</w:t>
      </w:r>
    </w:p>
    <w:p w14:paraId="09F10E0C" w14:textId="77777777"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7FB491EF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14:paraId="4D4F8B23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7F99ADBB" w14:textId="77777777"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14:paraId="45AACDFA" w14:textId="77777777"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14:paraId="44ACD127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34E09D23" w14:textId="77777777"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27F904A2" w14:textId="77777777" w:rsidR="003D4AA7" w:rsidRDefault="00AD2C62" w:rsidP="00EA1447">
      <w:pPr>
        <w:pStyle w:val="CMDOutput"/>
      </w:pPr>
      <w:r>
        <w:t>*15:0:4.869 UTC Tue Jan 31 2035</w:t>
      </w:r>
    </w:p>
    <w:p w14:paraId="1733882E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2EFC1192" w14:textId="7A809D02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  <w:r w:rsidR="00AD0CC9">
        <w:tab/>
      </w:r>
      <w:r w:rsidR="00AD0CC9">
        <w:tab/>
      </w:r>
      <w:r w:rsidR="00AD0CC9">
        <w:rPr>
          <w:color w:val="C00000"/>
          <w:u w:val="single"/>
        </w:rPr>
        <w:t xml:space="preserve">2 </w:t>
      </w:r>
      <w:proofErr w:type="spellStart"/>
      <w:r w:rsidR="00AD0CC9">
        <w:rPr>
          <w:color w:val="C00000"/>
          <w:u w:val="single"/>
        </w:rPr>
        <w:t>january</w:t>
      </w:r>
      <w:proofErr w:type="spellEnd"/>
      <w:r w:rsidR="00AD0CC9">
        <w:rPr>
          <w:color w:val="C00000"/>
          <w:u w:val="single"/>
        </w:rPr>
        <w:t xml:space="preserve"> 2025</w:t>
      </w:r>
    </w:p>
    <w:p w14:paraId="173AE51C" w14:textId="77777777"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14:paraId="49741932" w14:textId="77777777" w:rsidR="003D4AA7" w:rsidRPr="00A572DC" w:rsidRDefault="003D4AA7" w:rsidP="007B488D">
      <w:pPr>
        <w:pStyle w:val="SubStepAlpha"/>
        <w:numPr>
          <w:ilvl w:val="3"/>
          <w:numId w:val="19"/>
        </w:numPr>
      </w:pPr>
      <w:proofErr w:type="gramStart"/>
      <w:r w:rsidRPr="00A572DC">
        <w:t>The IOS</w:t>
      </w:r>
      <w:proofErr w:type="gramEnd"/>
      <w:r w:rsidRPr="00A572DC">
        <w:t xml:space="preserve">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05F76B95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7FE6F37D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5A1803BC" w14:textId="77777777" w:rsidR="00BF065F" w:rsidRDefault="00BF065F" w:rsidP="00BF065F">
      <w:pPr>
        <w:pStyle w:val="Heading4"/>
      </w:pPr>
      <w:r>
        <w:t>Question</w:t>
      </w:r>
      <w:r w:rsidR="001E7B3E">
        <w:t>s</w:t>
      </w:r>
      <w:r>
        <w:t>:</w:t>
      </w:r>
    </w:p>
    <w:p w14:paraId="665430EA" w14:textId="775B99EA" w:rsidR="003D4AA7" w:rsidRDefault="00EA1447" w:rsidP="001E7B3E">
      <w:pPr>
        <w:pStyle w:val="BodyTextL50"/>
        <w:spacing w:before="0"/>
      </w:pPr>
      <w:r>
        <w:t>What information was returned?</w:t>
      </w:r>
      <w:r w:rsidR="00AD0CC9">
        <w:tab/>
      </w:r>
      <w:r w:rsidR="00AD0CC9">
        <w:tab/>
      </w:r>
      <w:r w:rsidR="00AD0CC9">
        <w:rPr>
          <w:color w:val="C00000"/>
          <w:u w:val="single"/>
        </w:rPr>
        <w:t>None since there are two options (clear and clock)</w:t>
      </w:r>
    </w:p>
    <w:p w14:paraId="46E5773F" w14:textId="77777777" w:rsidR="00EA1447" w:rsidRDefault="00EA1447" w:rsidP="00EA1447">
      <w:pPr>
        <w:pStyle w:val="AnswerLineL50"/>
      </w:pPr>
      <w:r>
        <w:t>Type your answers here.</w:t>
      </w:r>
    </w:p>
    <w:p w14:paraId="6C1C777D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1B20DAD1" w14:textId="77777777" w:rsidR="00BF065F" w:rsidRDefault="00BF065F" w:rsidP="00BF065F">
      <w:pPr>
        <w:pStyle w:val="Heading4"/>
      </w:pPr>
      <w:r>
        <w:t>Question:</w:t>
      </w:r>
    </w:p>
    <w:p w14:paraId="567746B0" w14:textId="45071A1E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  <w:r w:rsidR="00AD0CC9">
        <w:rPr>
          <w:rFonts w:eastAsia="Arial" w:cs="Arial"/>
          <w:color w:val="000000"/>
          <w:sz w:val="20"/>
        </w:rPr>
        <w:tab/>
      </w:r>
      <w:r w:rsidR="00AD0CC9">
        <w:rPr>
          <w:rFonts w:eastAsia="Arial" w:cs="Arial"/>
          <w:color w:val="000000"/>
          <w:sz w:val="20"/>
        </w:rPr>
        <w:tab/>
      </w:r>
      <w:r w:rsidR="00AD0CC9">
        <w:rPr>
          <w:color w:val="C00000"/>
          <w:u w:val="single"/>
        </w:rPr>
        <w:t>Nothing, show clock return whatever I’ve set the clock to</w:t>
      </w:r>
    </w:p>
    <w:p w14:paraId="38DFA1B5" w14:textId="77777777" w:rsidR="00EA1447" w:rsidRDefault="00EA1447" w:rsidP="00EA1447">
      <w:pPr>
        <w:pStyle w:val="AnswerLineL50"/>
      </w:pPr>
      <w:r>
        <w:t>Type your answers here.</w:t>
      </w:r>
    </w:p>
    <w:p w14:paraId="764B7970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487EB1FA" w14:textId="77777777" w:rsidR="00BF065F" w:rsidRDefault="00BF065F" w:rsidP="00BF065F">
      <w:pPr>
        <w:pStyle w:val="Heading4"/>
      </w:pPr>
      <w:r>
        <w:t>Question:</w:t>
      </w:r>
    </w:p>
    <w:p w14:paraId="3F7E9A10" w14:textId="3675853C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  <w:r w:rsidR="00AD0CC9">
        <w:tab/>
      </w:r>
      <w:r w:rsidR="00AD0CC9">
        <w:rPr>
          <w:color w:val="C00000"/>
          <w:u w:val="single"/>
        </w:rPr>
        <w:t>Invalid input detected (shows the detected fault)</w:t>
      </w:r>
    </w:p>
    <w:p w14:paraId="76E93445" w14:textId="77777777" w:rsidR="00EA1447" w:rsidRDefault="00EA1447" w:rsidP="00224BC2">
      <w:pPr>
        <w:pStyle w:val="AnswerLineL50"/>
        <w:spacing w:before="400" w:after="400"/>
      </w:pPr>
      <w:r>
        <w:t>Type your answers here.</w:t>
      </w:r>
    </w:p>
    <w:p w14:paraId="6B8740D0" w14:textId="77777777" w:rsidR="003D4AA7" w:rsidRPr="0040247C" w:rsidRDefault="003D4AA7" w:rsidP="00BF065F">
      <w:pPr>
        <w:pStyle w:val="BodyTextL50"/>
        <w:rPr>
          <w:rStyle w:val="DevConfigGray"/>
        </w:rPr>
      </w:pPr>
    </w:p>
    <w:p w14:paraId="3ECE4E3E" w14:textId="77777777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14:paraId="0B9C82E8" w14:textId="77777777" w:rsidR="00BF065F" w:rsidRDefault="00BF065F" w:rsidP="00BF065F">
      <w:pPr>
        <w:pStyle w:val="Heading4"/>
      </w:pPr>
      <w:r>
        <w:t>Question:</w:t>
      </w:r>
    </w:p>
    <w:p w14:paraId="0E56C4B8" w14:textId="3353F8D6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AD0CC9">
        <w:tab/>
      </w:r>
      <w:r w:rsidR="00AD0CC9">
        <w:tab/>
      </w:r>
      <w:r w:rsidR="00AD0CC9">
        <w:rPr>
          <w:color w:val="C00000"/>
          <w:u w:val="single"/>
        </w:rPr>
        <w:t xml:space="preserve">Invalid </w:t>
      </w:r>
      <w:proofErr w:type="gramStart"/>
      <w:r w:rsidR="00AD0CC9">
        <w:rPr>
          <w:color w:val="C00000"/>
          <w:u w:val="single"/>
        </w:rPr>
        <w:t>and also</w:t>
      </w:r>
      <w:proofErr w:type="gramEnd"/>
      <w:r w:rsidR="00AD0CC9">
        <w:rPr>
          <w:color w:val="C00000"/>
          <w:u w:val="single"/>
        </w:rPr>
        <w:t xml:space="preserve"> missing month and year</w:t>
      </w:r>
    </w:p>
    <w:p w14:paraId="31C5706E" w14:textId="77777777" w:rsidR="00EA1447" w:rsidRDefault="00EA1447" w:rsidP="00224BC2">
      <w:pPr>
        <w:pStyle w:val="AnswerLineL50"/>
        <w:spacing w:before="400" w:after="400"/>
      </w:pPr>
      <w:r>
        <w:t>Type your answers here.</w:t>
      </w:r>
    </w:p>
    <w:p w14:paraId="7E76FE87" w14:textId="77777777" w:rsidR="00C162C0" w:rsidRDefault="00C162C0" w:rsidP="003D4AA7">
      <w:pPr>
        <w:pStyle w:val="CMDOutput"/>
        <w:rPr>
          <w:rStyle w:val="DevConfigGray"/>
        </w:rPr>
      </w:pPr>
    </w:p>
    <w:p w14:paraId="360F87B1" w14:textId="77777777" w:rsidR="008174F2" w:rsidRDefault="008174F2" w:rsidP="009B5794">
      <w:pPr>
        <w:pStyle w:val="ConfigWindow"/>
      </w:pPr>
      <w:r>
        <w:t>Close Configuration Window</w:t>
      </w:r>
    </w:p>
    <w:p w14:paraId="0CD55484" w14:textId="77777777"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05AEF" w14:textId="77777777" w:rsidR="00BE31DF" w:rsidRDefault="00BE31DF" w:rsidP="00710659">
      <w:pPr>
        <w:spacing w:after="0" w:line="240" w:lineRule="auto"/>
      </w:pPr>
      <w:r>
        <w:separator/>
      </w:r>
    </w:p>
    <w:p w14:paraId="1B6D2F8F" w14:textId="77777777" w:rsidR="00BE31DF" w:rsidRDefault="00BE31DF"/>
  </w:endnote>
  <w:endnote w:type="continuationSeparator" w:id="0">
    <w:p w14:paraId="3F5CCE2C" w14:textId="77777777" w:rsidR="00BE31DF" w:rsidRDefault="00BE31DF" w:rsidP="00710659">
      <w:pPr>
        <w:spacing w:after="0" w:line="240" w:lineRule="auto"/>
      </w:pPr>
      <w:r>
        <w:continuationSeparator/>
      </w:r>
    </w:p>
    <w:p w14:paraId="665E40DA" w14:textId="77777777" w:rsidR="00BE31DF" w:rsidRDefault="00BE3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9E97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11C44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1255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77966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1255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A6AB8" w14:textId="77777777" w:rsidR="00BE31DF" w:rsidRDefault="00BE31DF" w:rsidP="00710659">
      <w:pPr>
        <w:spacing w:after="0" w:line="240" w:lineRule="auto"/>
      </w:pPr>
      <w:r>
        <w:separator/>
      </w:r>
    </w:p>
    <w:p w14:paraId="6DFD0396" w14:textId="77777777" w:rsidR="00BE31DF" w:rsidRDefault="00BE31DF"/>
  </w:footnote>
  <w:footnote w:type="continuationSeparator" w:id="0">
    <w:p w14:paraId="1BF74E97" w14:textId="77777777" w:rsidR="00BE31DF" w:rsidRDefault="00BE31DF" w:rsidP="00710659">
      <w:pPr>
        <w:spacing w:after="0" w:line="240" w:lineRule="auto"/>
      </w:pPr>
      <w:r>
        <w:continuationSeparator/>
      </w:r>
    </w:p>
    <w:p w14:paraId="798EB93D" w14:textId="77777777" w:rsidR="00BE31DF" w:rsidRDefault="00BE31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30DEE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9630B50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5DF9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CD37B47" wp14:editId="182D2F7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0192">
    <w:abstractNumId w:val="9"/>
  </w:num>
  <w:num w:numId="2" w16cid:durableId="1525435204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65254491">
    <w:abstractNumId w:val="2"/>
  </w:num>
  <w:num w:numId="4" w16cid:durableId="93933429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71315351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 w16cid:durableId="207766448">
    <w:abstractNumId w:val="0"/>
  </w:num>
  <w:num w:numId="7" w16cid:durableId="1880436223">
    <w:abstractNumId w:val="1"/>
  </w:num>
  <w:num w:numId="8" w16cid:durableId="43594999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93544416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69742200">
    <w:abstractNumId w:val="4"/>
  </w:num>
  <w:num w:numId="11" w16cid:durableId="899637166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843978715">
    <w:abstractNumId w:val="7"/>
  </w:num>
  <w:num w:numId="13" w16cid:durableId="496651340">
    <w:abstractNumId w:val="10"/>
  </w:num>
  <w:num w:numId="14" w16cid:durableId="1760756177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848103071">
    <w:abstractNumId w:val="8"/>
  </w:num>
  <w:num w:numId="16" w16cid:durableId="2050571082">
    <w:abstractNumId w:val="6"/>
  </w:num>
  <w:num w:numId="17" w16cid:durableId="2036081154">
    <w:abstractNumId w:val="11"/>
  </w:num>
  <w:num w:numId="18" w16cid:durableId="1773012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60060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9084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313788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2552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124"/>
    <w:rsid w:val="002768DC"/>
    <w:rsid w:val="00294C8F"/>
    <w:rsid w:val="002A0B2E"/>
    <w:rsid w:val="002A0DC1"/>
    <w:rsid w:val="002A2C2C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CC1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0CC9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1DF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7927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276124"/>
    <w:rsid w:val="00316624"/>
    <w:rsid w:val="00337451"/>
    <w:rsid w:val="004A164B"/>
    <w:rsid w:val="004C0819"/>
    <w:rsid w:val="00B306C5"/>
    <w:rsid w:val="00B96250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107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lol sivert</cp:lastModifiedBy>
  <cp:revision>4</cp:revision>
  <dcterms:created xsi:type="dcterms:W3CDTF">2019-11-25T15:39:00Z</dcterms:created>
  <dcterms:modified xsi:type="dcterms:W3CDTF">2025-01-21T20:17:00Z</dcterms:modified>
</cp:coreProperties>
</file>